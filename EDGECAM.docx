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69EC" w:rsidRPr="000E72EE" w:rsidRDefault="00EA7A7D">
      <w:pPr>
        <w:pStyle w:val="Ttulo"/>
        <w:rPr>
          <w:noProof/>
          <w:lang w:val="es-ES"/>
        </w:rPr>
      </w:pPr>
      <w:r>
        <w:rPr>
          <w:rFonts w:ascii="Calibri Light" w:hAnsi="Calibri Light"/>
          <w:noProof/>
          <w:color w:val="000000"/>
          <w:lang w:val="es-ES"/>
        </w:rPr>
        <w:t>Informe de Laboratorio de Manufactura</w:t>
      </w:r>
    </w:p>
    <w:p w:rsidR="003C69EC" w:rsidRPr="000E72EE" w:rsidRDefault="00EA7A7D">
      <w:pPr>
        <w:pStyle w:val="Ttulo1"/>
        <w:rPr>
          <w:noProof/>
          <w:lang w:val="es-ES"/>
        </w:rPr>
      </w:pPr>
      <w:r>
        <w:rPr>
          <w:rFonts w:ascii="Calibri Light" w:hAnsi="Calibri Light"/>
          <w:noProof/>
          <w:color w:val="000000"/>
          <w:lang w:val="es-ES"/>
        </w:rPr>
        <w:t>Realizado de pieza utilizando 3 herramientas</w:t>
      </w:r>
    </w:p>
    <w:p w:rsidR="00EA7A7D" w:rsidRDefault="00EA7A7D">
      <w:pPr>
        <w:rPr>
          <w:rFonts w:ascii="Calibri" w:hAnsi="Calibri"/>
          <w:noProof/>
          <w:lang w:val="es-ES"/>
        </w:rPr>
      </w:pPr>
    </w:p>
    <w:p w:rsidR="003C69EC" w:rsidRDefault="00EA7A7D">
      <w:pPr>
        <w:rPr>
          <w:rFonts w:ascii="Calibri" w:hAnsi="Calibri"/>
          <w:noProof/>
          <w:lang w:val="es-ES"/>
        </w:rPr>
      </w:pPr>
      <w:r>
        <w:rPr>
          <w:rFonts w:ascii="Calibri" w:hAnsi="Calibri"/>
          <w:noProof/>
          <w:lang w:val="es-ES"/>
        </w:rPr>
        <w:t>Luego de realizar el copiado de archivos de la pieza en la direccion del programa edgecam , iniciamos el programa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41776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dfsd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527461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  <w:r>
        <w:rPr>
          <w:noProof/>
          <w:lang w:val="es-ES"/>
        </w:rPr>
        <w:lastRenderedPageBreak/>
        <w:t>Selecionamos File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f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EA7A7D">
      <w:pPr>
        <w:rPr>
          <w:noProof/>
          <w:lang w:val="es-ES"/>
        </w:rPr>
      </w:pPr>
      <w:r>
        <w:rPr>
          <w:noProof/>
          <w:lang w:val="es-ES"/>
        </w:rPr>
        <w:t>Open y seleccionamos la direccion donde se encuentra la pieza que acabamos de copiar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ghdj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527461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  <w:r>
        <w:rPr>
          <w:noProof/>
          <w:lang w:val="es-ES"/>
        </w:rPr>
        <w:lastRenderedPageBreak/>
        <w:t>Ya en la pieza seleccionamos FITSTOCK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w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EA7A7D">
      <w:pPr>
        <w:rPr>
          <w:noProof/>
          <w:lang w:val="es-ES"/>
        </w:rPr>
      </w:pPr>
      <w:r>
        <w:rPr>
          <w:noProof/>
          <w:lang w:val="es-ES"/>
        </w:rPr>
        <w:t xml:space="preserve">Ingresamos los valores : 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527461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</w:p>
    <w:p w:rsidR="00EA7A7D" w:rsidRDefault="00EA7A7D">
      <w:pPr>
        <w:rPr>
          <w:noProof/>
          <w:lang w:val="es-ES"/>
        </w:rPr>
      </w:pPr>
      <w:r>
        <w:rPr>
          <w:noProof/>
          <w:lang w:val="es-ES"/>
        </w:rPr>
        <w:lastRenderedPageBreak/>
        <w:t>Seleccionamos FEATURE FINDER en la pestaña de FEATURE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61" w:rsidRDefault="001675F3">
      <w:pPr>
        <w:rPr>
          <w:noProof/>
          <w:lang w:val="es-ES"/>
        </w:rPr>
      </w:pPr>
      <w:r>
        <w:rPr>
          <w:noProof/>
          <w:lang w:val="es-ES"/>
        </w:rPr>
        <w:t>Seleccionamos en la pestaña TURN solo las siguientes opciones:</w:t>
      </w:r>
    </w:p>
    <w:p w:rsidR="00527461" w:rsidRDefault="00527461">
      <w:pPr>
        <w:rPr>
          <w:noProof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d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988" w:type="dxa"/>
        <w:tblLook w:val="04A0" w:firstRow="1" w:lastRow="0" w:firstColumn="1" w:lastColumn="0" w:noHBand="0" w:noVBand="1"/>
      </w:tblPr>
      <w:tblGrid>
        <w:gridCol w:w="2062"/>
        <w:gridCol w:w="1347"/>
        <w:gridCol w:w="2544"/>
      </w:tblGrid>
      <w:tr w:rsidR="001675F3" w:rsidTr="001675F3">
        <w:trPr>
          <w:trHeight w:val="135"/>
        </w:trPr>
        <w:tc>
          <w:tcPr>
            <w:tcW w:w="2062" w:type="dxa"/>
            <w:vMerge w:val="restart"/>
          </w:tcPr>
          <w:p w:rsidR="001675F3" w:rsidRPr="001675F3" w:rsidRDefault="001675F3" w:rsidP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Front Turn</w:t>
            </w:r>
          </w:p>
        </w:tc>
        <w:tc>
          <w:tcPr>
            <w:tcW w:w="1347" w:type="dxa"/>
          </w:tcPr>
          <w:p w:rsidR="001675F3" w:rsidRDefault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Desvaste</w:t>
            </w:r>
          </w:p>
        </w:tc>
        <w:tc>
          <w:tcPr>
            <w:tcW w:w="2544" w:type="dxa"/>
          </w:tcPr>
          <w:p w:rsidR="001675F3" w:rsidRDefault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Herramienta 1</w:t>
            </w:r>
          </w:p>
        </w:tc>
      </w:tr>
      <w:tr w:rsidR="001675F3" w:rsidTr="001675F3">
        <w:trPr>
          <w:trHeight w:val="134"/>
        </w:trPr>
        <w:tc>
          <w:tcPr>
            <w:tcW w:w="2062" w:type="dxa"/>
            <w:vMerge/>
          </w:tcPr>
          <w:p w:rsidR="001675F3" w:rsidRDefault="001675F3" w:rsidP="001675F3">
            <w:pPr>
              <w:rPr>
                <w:noProof/>
                <w:lang w:val="es-ES"/>
              </w:rPr>
            </w:pPr>
          </w:p>
        </w:tc>
        <w:tc>
          <w:tcPr>
            <w:tcW w:w="1347" w:type="dxa"/>
          </w:tcPr>
          <w:p w:rsidR="001675F3" w:rsidRDefault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Acabado</w:t>
            </w:r>
          </w:p>
        </w:tc>
        <w:tc>
          <w:tcPr>
            <w:tcW w:w="2544" w:type="dxa"/>
          </w:tcPr>
          <w:p w:rsidR="001675F3" w:rsidRDefault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Herramienta 2</w:t>
            </w:r>
          </w:p>
        </w:tc>
      </w:tr>
      <w:tr w:rsidR="001675F3" w:rsidTr="001675F3">
        <w:trPr>
          <w:trHeight w:val="377"/>
        </w:trPr>
        <w:tc>
          <w:tcPr>
            <w:tcW w:w="2062" w:type="dxa"/>
          </w:tcPr>
          <w:p w:rsidR="001675F3" w:rsidRDefault="001675F3">
            <w:pPr>
              <w:rPr>
                <w:noProof/>
                <w:lang w:val="es-ES"/>
              </w:rPr>
            </w:pPr>
            <w:r w:rsidRPr="00527461">
              <w:rPr>
                <w:noProof/>
              </w:rPr>
              <w:t>Front turn groove</w:t>
            </w:r>
          </w:p>
        </w:tc>
        <w:tc>
          <w:tcPr>
            <w:tcW w:w="1347" w:type="dxa"/>
          </w:tcPr>
          <w:p w:rsidR="001675F3" w:rsidRDefault="001675F3" w:rsidP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Tronzado</w:t>
            </w:r>
          </w:p>
        </w:tc>
        <w:tc>
          <w:tcPr>
            <w:tcW w:w="2544" w:type="dxa"/>
          </w:tcPr>
          <w:p w:rsidR="001675F3" w:rsidRDefault="001675F3" w:rsidP="001675F3">
            <w:pPr>
              <w:rPr>
                <w:noProof/>
                <w:lang w:val="es-ES"/>
              </w:rPr>
            </w:pPr>
            <w:r>
              <w:rPr>
                <w:noProof/>
                <w:lang w:val="es-ES"/>
              </w:rPr>
              <w:t>Herramienta 3</w:t>
            </w:r>
          </w:p>
        </w:tc>
      </w:tr>
    </w:tbl>
    <w:p w:rsidR="001675F3" w:rsidRPr="001675F3" w:rsidRDefault="001675F3" w:rsidP="00527461">
      <w:pPr>
        <w:ind w:left="360"/>
        <w:rPr>
          <w:noProof/>
          <w:lang w:val="es-PE"/>
        </w:rPr>
      </w:pPr>
      <w:r w:rsidRPr="001675F3">
        <w:rPr>
          <w:noProof/>
          <w:lang w:val="es-PE"/>
        </w:rPr>
        <w:lastRenderedPageBreak/>
        <w:t xml:space="preserve">Se puede ver </w:t>
      </w:r>
      <w:r>
        <w:rPr>
          <w:noProof/>
          <w:lang w:val="es-PE"/>
        </w:rPr>
        <w:t>el arbol de procesos</w:t>
      </w:r>
    </w:p>
    <w:p w:rsidR="00527461" w:rsidRDefault="00527461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c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Pr="008B0406" w:rsidRDefault="001675F3" w:rsidP="00527461">
      <w:pPr>
        <w:ind w:left="360"/>
        <w:rPr>
          <w:noProof/>
          <w:lang w:val="es-PE"/>
        </w:rPr>
      </w:pPr>
      <w:r w:rsidRPr="008B0406">
        <w:rPr>
          <w:noProof/>
          <w:lang w:val="es-PE"/>
        </w:rPr>
        <w:t>En la pestaña SETUP seleccionamos</w:t>
      </w:r>
      <w:r w:rsidR="008B0406" w:rsidRPr="008B0406">
        <w:rPr>
          <w:noProof/>
          <w:lang w:val="es-PE"/>
        </w:rPr>
        <w:t xml:space="preserve"> CREATE-SEQUENCE y selecionamos NEW TURNING SEQUENCE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vb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8B0406" w:rsidRDefault="008B0406" w:rsidP="00527461">
      <w:pPr>
        <w:ind w:left="360"/>
        <w:rPr>
          <w:noProof/>
        </w:rPr>
      </w:pPr>
    </w:p>
    <w:p w:rsidR="008B0406" w:rsidRPr="008B0406" w:rsidRDefault="008B0406" w:rsidP="00527461">
      <w:pPr>
        <w:ind w:left="360"/>
        <w:rPr>
          <w:noProof/>
          <w:lang w:val="es-PE"/>
        </w:rPr>
      </w:pPr>
      <w:r w:rsidRPr="008B0406">
        <w:rPr>
          <w:noProof/>
          <w:lang w:val="es-PE"/>
        </w:rPr>
        <w:lastRenderedPageBreak/>
        <w:t>Seleccinamos EMCO PC TURN luego NEXT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yui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Pr="008B0406" w:rsidRDefault="008B0406" w:rsidP="00527461">
      <w:pPr>
        <w:ind w:left="360"/>
        <w:rPr>
          <w:noProof/>
          <w:lang w:val="es-PE"/>
        </w:rPr>
      </w:pPr>
      <w:r w:rsidRPr="008B0406">
        <w:rPr>
          <w:noProof/>
          <w:lang w:val="es-PE"/>
        </w:rPr>
        <w:t>Seleccionamos main Spindle CPL luego NEXT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gh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1A586B" w:rsidRDefault="001A586B" w:rsidP="00527461">
      <w:pPr>
        <w:ind w:left="360"/>
        <w:rPr>
          <w:noProof/>
        </w:rPr>
      </w:pPr>
    </w:p>
    <w:p w:rsidR="001A586B" w:rsidRPr="00945CDF" w:rsidRDefault="00945CDF" w:rsidP="00527461">
      <w:pPr>
        <w:ind w:left="360"/>
        <w:rPr>
          <w:noProof/>
          <w:lang w:val="es-PE"/>
        </w:rPr>
      </w:pPr>
      <w:r w:rsidRPr="00945CDF">
        <w:rPr>
          <w:noProof/>
          <w:lang w:val="es-PE"/>
        </w:rPr>
        <w:lastRenderedPageBreak/>
        <w:t>Seleccionamos el DATUM CHUCK FACE a 45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bn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Pr="00945CDF" w:rsidRDefault="00945CDF" w:rsidP="00527461">
      <w:pPr>
        <w:ind w:left="360"/>
        <w:rPr>
          <w:noProof/>
          <w:lang w:val="es-PE"/>
        </w:rPr>
      </w:pPr>
      <w:r w:rsidRPr="00945CDF">
        <w:rPr>
          <w:noProof/>
          <w:lang w:val="es-PE"/>
        </w:rPr>
        <w:t>Seleccionamos los botones en naranja que cambiaran a azul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yu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9F3548" w:rsidRDefault="009F3548" w:rsidP="00527461">
      <w:pPr>
        <w:ind w:left="360"/>
        <w:rPr>
          <w:noProof/>
        </w:rPr>
      </w:pPr>
    </w:p>
    <w:p w:rsidR="009F3548" w:rsidRPr="009F3548" w:rsidRDefault="009F3548" w:rsidP="00527461">
      <w:pPr>
        <w:ind w:left="360"/>
        <w:rPr>
          <w:noProof/>
          <w:lang w:val="es-PE"/>
        </w:rPr>
      </w:pPr>
      <w:r w:rsidRPr="009F3548">
        <w:rPr>
          <w:noProof/>
          <w:lang w:val="es-PE"/>
        </w:rPr>
        <w:lastRenderedPageBreak/>
        <w:t>Quitamos la vision de la maquina</w:t>
      </w:r>
      <w:bookmarkStart w:id="0" w:name="_GoBack"/>
      <w:bookmarkEnd w:id="0"/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xdvcxbc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945CDF" w:rsidP="00527461">
      <w:pPr>
        <w:ind w:left="360"/>
        <w:rPr>
          <w:noProof/>
        </w:rPr>
      </w:pPr>
      <w:r>
        <w:rPr>
          <w:noProof/>
        </w:rPr>
        <w:t>Seleccionamos TOOL STORE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oiup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945CDF" w:rsidRDefault="00945CDF" w:rsidP="00527461">
      <w:pPr>
        <w:ind w:left="360"/>
        <w:rPr>
          <w:noProof/>
        </w:rPr>
      </w:pPr>
    </w:p>
    <w:p w:rsidR="00945CDF" w:rsidRDefault="00945CDF" w:rsidP="00527461">
      <w:pPr>
        <w:ind w:left="360"/>
        <w:rPr>
          <w:noProof/>
        </w:rPr>
      </w:pPr>
    </w:p>
    <w:p w:rsidR="00945CDF" w:rsidRPr="009F3548" w:rsidRDefault="00945CDF" w:rsidP="00527461">
      <w:pPr>
        <w:ind w:left="360"/>
        <w:rPr>
          <w:noProof/>
          <w:lang w:val="es-PE"/>
        </w:rPr>
      </w:pPr>
      <w:r w:rsidRPr="009F3548">
        <w:rPr>
          <w:noProof/>
          <w:lang w:val="es-PE"/>
        </w:rPr>
        <w:t xml:space="preserve">Seleccionamos PCLCL-2525M12 0.4 Flad </w:t>
      </w:r>
      <w:r w:rsidR="009F3548" w:rsidRPr="009F3548">
        <w:rPr>
          <w:noProof/>
          <w:lang w:val="es-PE"/>
        </w:rPr>
        <w:t>G</w:t>
      </w:r>
      <w:r w:rsidRPr="009F3548">
        <w:rPr>
          <w:noProof/>
          <w:lang w:val="es-PE"/>
        </w:rPr>
        <w:t>eneral</w:t>
      </w: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iuytr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jjh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>
            <wp:extent cx="5943600" cy="3343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api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df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1E45817D" wp14:editId="10EBAB3E">
            <wp:extent cx="5943600" cy="33432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ECA6272" wp14:editId="78BB4B31">
            <wp:extent cx="5943600" cy="33432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02E57760" wp14:editId="6DFA6E23">
            <wp:extent cx="5943600" cy="33432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1F44936" wp14:editId="6328E46B">
            <wp:extent cx="5943600" cy="3343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527461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23BA9313" wp14:editId="3240A164">
            <wp:extent cx="5943600" cy="3343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6C" w:rsidRDefault="00BB206C" w:rsidP="00527461">
      <w:pPr>
        <w:ind w:left="360"/>
        <w:rPr>
          <w:noProof/>
        </w:rPr>
      </w:pPr>
    </w:p>
    <w:p w:rsidR="00BB206C" w:rsidRDefault="00BB206C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4EBF367" wp14:editId="6AA08B15">
            <wp:extent cx="5943600" cy="33432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524CDE41" wp14:editId="3832D708">
            <wp:extent cx="5943600" cy="33432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53A68E4" wp14:editId="3A5A85C7">
            <wp:extent cx="5943600" cy="33432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440B1B46" wp14:editId="77CA278D">
            <wp:extent cx="5943600" cy="33432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B97C1ED" wp14:editId="7969230A">
            <wp:extent cx="5943600" cy="33432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1768DFB5" wp14:editId="61B46749">
            <wp:extent cx="5943600" cy="33432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45B24541" wp14:editId="31AE581E">
            <wp:extent cx="5943600" cy="3343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795F95FF" wp14:editId="05B30891">
            <wp:extent cx="5943600" cy="33432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C79ADA9" wp14:editId="60840486">
            <wp:extent cx="5943600" cy="33432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2A4BFD90" wp14:editId="77598550">
            <wp:extent cx="5943600" cy="33432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F6BA326" wp14:editId="670807F7">
            <wp:extent cx="5943600" cy="33432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0A02F61B" wp14:editId="0F0BDC85">
            <wp:extent cx="5943600" cy="3343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ABDE72F" wp14:editId="485F7372">
            <wp:extent cx="5943600" cy="33432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52626999" wp14:editId="659A164E">
            <wp:extent cx="5943600" cy="33432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BA60A0A" wp14:editId="477D465D">
            <wp:extent cx="5943600" cy="33432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22A48B4B" wp14:editId="61C196C4">
            <wp:extent cx="5943600" cy="33432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0FCAB8B0" wp14:editId="6F103E96">
            <wp:extent cx="5943600" cy="33432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  <w:r>
        <w:rPr>
          <w:noProof/>
          <w:lang w:val="es-PE" w:eastAsia="es-PE"/>
        </w:rPr>
        <w:drawing>
          <wp:inline distT="0" distB="0" distL="0" distR="0" wp14:anchorId="6CE8F9B4" wp14:editId="6EC9E43F">
            <wp:extent cx="5943600" cy="33432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371281F5" wp14:editId="6ADDAEA9">
            <wp:extent cx="5943600" cy="33432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E9" w:rsidRDefault="005509E9" w:rsidP="000444A4">
      <w:pPr>
        <w:ind w:left="360"/>
        <w:rPr>
          <w:noProof/>
        </w:rPr>
      </w:pPr>
    </w:p>
    <w:p w:rsidR="005509E9" w:rsidRDefault="005509E9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Default="000444A4" w:rsidP="000444A4">
      <w:pPr>
        <w:ind w:left="360"/>
        <w:rPr>
          <w:noProof/>
        </w:rPr>
      </w:pPr>
    </w:p>
    <w:p w:rsidR="000444A4" w:rsidRPr="000444A4" w:rsidRDefault="000444A4" w:rsidP="000444A4">
      <w:pPr>
        <w:ind w:left="360"/>
        <w:rPr>
          <w:noProof/>
        </w:rPr>
      </w:pPr>
    </w:p>
    <w:sectPr w:rsidR="000444A4" w:rsidRPr="000444A4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83472AA"/>
    <w:multiLevelType w:val="hybridMultilevel"/>
    <w:tmpl w:val="569E73A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1265EC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461"/>
    <w:rsid w:val="000444A4"/>
    <w:rsid w:val="000E72EE"/>
    <w:rsid w:val="001675F3"/>
    <w:rsid w:val="001A586B"/>
    <w:rsid w:val="003C69EC"/>
    <w:rsid w:val="00527461"/>
    <w:rsid w:val="005509E9"/>
    <w:rsid w:val="008B0406"/>
    <w:rsid w:val="00945CDF"/>
    <w:rsid w:val="009F3548"/>
    <w:rsid w:val="00BB206C"/>
    <w:rsid w:val="00EA7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5B5E9"/>
  <w15:chartTrackingRefBased/>
  <w15:docId w15:val="{73AD1CE4-370E-46D5-89D1-8DB1BCEE3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A5A5A" w:themeColor="text1" w:themeTint="A5"/>
      <w:spacing w:val="10"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aps/>
    </w:rPr>
  </w:style>
  <w:style w:type="character" w:styleId="Textoennegrita">
    <w:name w:val="Strong"/>
    <w:basedOn w:val="Fuentedeprrafopredeter"/>
    <w:uiPriority w:val="22"/>
    <w:qFormat/>
    <w:rPr>
      <w:b/>
      <w:b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color w:val="000000" w:themeColor="text1"/>
      <w:shd w:val="clear" w:color="auto" w:fill="F2F2F2" w:themeFill="background1" w:themeFillShade="F2"/>
    </w:rPr>
  </w:style>
  <w:style w:type="character" w:styleId="Referenciasutil">
    <w:name w:val="Subtle Reference"/>
    <w:basedOn w:val="Fuentedeprrafopredeter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Pr>
      <w:b w:val="0"/>
      <w:bCs w:val="0"/>
      <w:smallCaps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outlineLvl w:val="9"/>
    </w:pPr>
  </w:style>
  <w:style w:type="paragraph" w:styleId="Sinespaciado">
    <w:name w:val="No Spacing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table" w:styleId="Tablaconcuadrcula">
    <w:name w:val="Table Grid"/>
    <w:basedOn w:val="Tablanormal"/>
    <w:uiPriority w:val="39"/>
    <w:rsid w:val="001675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Plantillas\Dise&#241;o%20de%20informe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Diseño de informe.dotx</Template>
  <TotalTime>0</TotalTime>
  <Pages>23</Pages>
  <Words>174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USUARIO</cp:lastModifiedBy>
  <cp:revision>2</cp:revision>
  <dcterms:created xsi:type="dcterms:W3CDTF">2017-06-22T14:30:00Z</dcterms:created>
  <dcterms:modified xsi:type="dcterms:W3CDTF">2017-06-22T14:30:00Z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